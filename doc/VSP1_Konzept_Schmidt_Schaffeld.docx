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8F" w:rsidRDefault="002D7D8F">
      <w:r>
        <w:t>Konzept Verteilte Systeme Praktikum 1  - SoSe 15</w:t>
      </w:r>
    </w:p>
    <w:p w:rsidR="002D7D8F" w:rsidRDefault="002D7D8F">
      <w:r>
        <w:t>Michael Schmidt, Tim-Ole Schaffeld</w:t>
      </w:r>
    </w:p>
    <w:p w:rsidR="002D7D8F" w:rsidRDefault="002D7D8F">
      <w:pPr>
        <w:rPr>
          <w:b/>
          <w:bCs/>
          <w:sz w:val="36"/>
          <w:szCs w:val="36"/>
        </w:rPr>
      </w:pPr>
      <w:r w:rsidRPr="003A4237">
        <w:rPr>
          <w:b/>
          <w:bCs/>
          <w:sz w:val="36"/>
          <w:szCs w:val="36"/>
        </w:rPr>
        <w:t>Verkehrschaos</w:t>
      </w:r>
    </w:p>
    <w:p w:rsidR="002D7D8F" w:rsidRDefault="002D7D8F">
      <w:pPr>
        <w:rPr>
          <w:b/>
          <w:bCs/>
          <w:sz w:val="36"/>
          <w:szCs w:val="36"/>
        </w:rPr>
      </w:pPr>
    </w:p>
    <w:p w:rsidR="002D7D8F" w:rsidRPr="003A4237" w:rsidRDefault="002D7D8F">
      <w:pPr>
        <w:rPr>
          <w:b/>
          <w:bCs/>
        </w:rPr>
      </w:pPr>
      <w:r w:rsidRPr="003A4237">
        <w:rPr>
          <w:b/>
          <w:bCs/>
        </w:rPr>
        <w:t>Aufgabenbeschreibung</w:t>
      </w:r>
    </w:p>
    <w:p w:rsidR="002D7D8F" w:rsidRDefault="002D7D8F">
      <w:r>
        <w:t>Ziel ist es eine verteilte Anwendung zu entwickeln um die Grundlagen von Corba kennenzulernen.</w:t>
      </w:r>
    </w:p>
    <w:p w:rsidR="002D7D8F" w:rsidRDefault="002D7D8F">
      <w:r>
        <w:t>Das Interface zur Kommunikation ist dabei in Form einer idl-Datei vorgegeben und der Fokus liegt auf der Implementation der der Klassen "Truck" und "TruckCompany".</w:t>
      </w:r>
    </w:p>
    <w:p w:rsidR="002D7D8F" w:rsidRDefault="002D7D8F"/>
    <w:p w:rsidR="002D7D8F" w:rsidRDefault="002D7D8F">
      <w:pPr>
        <w:rPr>
          <w:noProof/>
          <w:lang w:eastAsia="de-DE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" o:spid="_x0000_i1025" type="#_x0000_t75" style="width:378pt;height:191.25pt;visibility:visible">
            <v:imagedata r:id="rId5" o:title=""/>
          </v:shape>
        </w:pict>
      </w:r>
    </w:p>
    <w:p w:rsidR="002D7D8F" w:rsidRDefault="002D7D8F">
      <w:pPr>
        <w:rPr>
          <w:noProof/>
          <w:lang w:eastAsia="de-DE"/>
        </w:rPr>
      </w:pPr>
    </w:p>
    <w:p w:rsidR="002D7D8F" w:rsidRDefault="002D7D8F">
      <w:pPr>
        <w:rPr>
          <w:b/>
          <w:bCs/>
          <w:noProof/>
          <w:lang w:eastAsia="de-DE"/>
        </w:rPr>
      </w:pPr>
      <w:r>
        <w:rPr>
          <w:b/>
          <w:bCs/>
          <w:noProof/>
          <w:lang w:eastAsia="de-DE"/>
        </w:rPr>
        <w:t>Mögliche Fehler - Schwerp</w:t>
      </w:r>
      <w:r w:rsidRPr="003A4237">
        <w:rPr>
          <w:b/>
          <w:bCs/>
          <w:noProof/>
          <w:lang w:eastAsia="de-DE"/>
        </w:rPr>
        <w:t>unkte der Implementierung</w:t>
      </w:r>
    </w:p>
    <w:p w:rsidR="002D7D8F" w:rsidRDefault="002D7D8F">
      <w:pPr>
        <w:rPr>
          <w:b/>
          <w:bCs/>
          <w:noProof/>
          <w:lang w:eastAsia="de-DE"/>
        </w:rPr>
      </w:pPr>
    </w:p>
    <w:p w:rsidR="002D7D8F" w:rsidRPr="00A46251" w:rsidRDefault="002D7D8F" w:rsidP="00A46251">
      <w:pPr>
        <w:spacing w:after="0" w:line="240" w:lineRule="auto"/>
      </w:pPr>
      <w:r w:rsidRPr="00A46251">
        <w:t>outOfService Methoden</w:t>
      </w:r>
    </w:p>
    <w:p w:rsidR="002D7D8F" w:rsidRPr="00A46251" w:rsidRDefault="002D7D8F" w:rsidP="00A46251"/>
    <w:p w:rsidR="002D7D8F" w:rsidRPr="00A46251" w:rsidRDefault="002D7D8F" w:rsidP="00A46251"/>
    <w:p w:rsidR="002D7D8F" w:rsidRDefault="002D7D8F" w:rsidP="00A46251">
      <w:pPr>
        <w:spacing w:line="240" w:lineRule="auto"/>
        <w:rPr>
          <w:noProof/>
          <w:lang w:eastAsia="de-DE"/>
        </w:rPr>
      </w:pPr>
      <w:r>
        <w:rPr>
          <w:noProof/>
          <w:lang w:eastAsia="de-DE"/>
        </w:rPr>
        <w:t>Aufrufe:</w:t>
      </w:r>
    </w:p>
    <w:p w:rsidR="002D7D8F" w:rsidRDefault="002D7D8F" w:rsidP="00A46251">
      <w:pPr>
        <w:spacing w:line="240" w:lineRule="auto"/>
        <w:rPr>
          <w:noProof/>
          <w:lang w:eastAsia="de-DE"/>
        </w:rPr>
      </w:pPr>
      <w:r>
        <w:rPr>
          <w:noProof/>
          <w:lang w:eastAsia="de-DE"/>
        </w:rPr>
        <w:t>TruckCompany.jar &lt;NamensdienstPort&gt; &lt;Namensdiensthost&gt;  &lt;NameCompany&gt; &lt;Ort&gt; &lt;NameVerkehrsChaos&gt;</w:t>
      </w:r>
    </w:p>
    <w:p w:rsidR="002D7D8F" w:rsidRDefault="002D7D8F" w:rsidP="00A46251">
      <w:pPr>
        <w:spacing w:line="240" w:lineRule="auto"/>
        <w:rPr>
          <w:noProof/>
          <w:lang w:eastAsia="de-DE"/>
        </w:rPr>
      </w:pPr>
      <w:r>
        <w:rPr>
          <w:noProof/>
          <w:lang w:eastAsia="de-DE"/>
        </w:rPr>
        <w:t>Truck.jar &lt;NamensdienstPort&gt;  &lt;Namensdiensthost&gt; &lt;NameTruck&gt; &lt;NameCompany&gt;</w:t>
      </w:r>
      <w:r>
        <w:rPr>
          <w:noProof/>
          <w:lang w:eastAsia="de-DE"/>
        </w:rPr>
        <w:br w:type="page"/>
      </w:r>
    </w:p>
    <w:p w:rsidR="002D7D8F" w:rsidRDefault="002D7D8F" w:rsidP="00A46251">
      <w:pPr>
        <w:spacing w:line="240" w:lineRule="auto"/>
        <w:rPr>
          <w:noProof/>
          <w:lang w:eastAsia="de-DE"/>
        </w:rPr>
      </w:pPr>
      <w:r>
        <w:rPr>
          <w:noProof/>
          <w:lang w:eastAsia="de-DE"/>
        </w:rPr>
        <w:t>Das User Interface bietet eine Reihe von Befehlen aus denen sich folgende, wesentliche  User Stories ableiten:</w:t>
      </w:r>
    </w:p>
    <w:p w:rsidR="002D7D8F" w:rsidRDefault="002D7D8F">
      <w:pPr>
        <w:rPr>
          <w:noProof/>
          <w:lang w:eastAsia="de-DE"/>
        </w:rPr>
      </w:pPr>
      <w:r w:rsidRPr="003A4237">
        <w:rPr>
          <w:rFonts w:ascii="Courier New" w:hAnsi="Courier New" w:cs="Courier New"/>
          <w:lang w:eastAsia="de-DE"/>
        </w:rPr>
        <w:t>g Start Ziel LKW //Fahrauftrag für einen LKW.</w:t>
      </w:r>
    </w:p>
    <w:p w:rsidR="002D7D8F" w:rsidRDefault="002D7D8F">
      <w:pPr>
        <w:rPr>
          <w:noProof/>
          <w:lang w:eastAsia="de-DE"/>
        </w:rPr>
      </w:pPr>
      <w:r>
        <w:rPr>
          <w:noProof/>
          <w:lang w:eastAsia="de-DE"/>
        </w:rPr>
        <w:pict>
          <v:shape id="_x0000_i1026" type="#_x0000_t75" style="width:452.25pt;height:175.5pt">
            <v:imagedata r:id="rId6" o:title=""/>
          </v:shape>
        </w:pict>
      </w:r>
    </w:p>
    <w:p w:rsidR="002D7D8F" w:rsidRDefault="002D7D8F"/>
    <w:p w:rsidR="002D7D8F" w:rsidRPr="003A4237" w:rsidRDefault="002D7D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rc Company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A4237">
        <w:rPr>
          <w:rFonts w:ascii="Courier New" w:hAnsi="Courier New" w:cs="Courier New"/>
        </w:rPr>
        <w:t xml:space="preserve">Legt die Spedition Company still (Beendet die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A4237">
        <w:rPr>
          <w:rFonts w:ascii="Courier New" w:hAnsi="Courier New" w:cs="Courier New"/>
        </w:rPr>
        <w:t>Anwendung, Aufruf von putOutOfService der Company).</w:t>
      </w:r>
    </w:p>
    <w:p w:rsidR="002D7D8F" w:rsidRDefault="002D7D8F">
      <w:pPr>
        <w:rPr>
          <w:noProof/>
          <w:lang w:eastAsia="de-DE"/>
        </w:rPr>
      </w:pPr>
      <w:bookmarkStart w:id="0" w:name="_GoBack"/>
      <w:bookmarkEnd w:id="0"/>
      <w:r>
        <w:rPr>
          <w:noProof/>
          <w:lang w:eastAsia="de-DE"/>
        </w:rPr>
        <w:pict>
          <v:shape id="_x0000_i1027" type="#_x0000_t75" style="width:453pt;height:141pt">
            <v:imagedata r:id="rId7" o:title=""/>
          </v:shape>
        </w:pict>
      </w:r>
    </w:p>
    <w:p w:rsidR="002D7D8F" w:rsidRDefault="002D7D8F">
      <w:pPr>
        <w:rPr>
          <w:noProof/>
          <w:lang w:eastAsia="de-DE"/>
        </w:rPr>
      </w:pPr>
    </w:p>
    <w:p w:rsidR="002D7D8F" w:rsidRPr="003A4237" w:rsidRDefault="002D7D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rt LKW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A4237">
        <w:rPr>
          <w:rFonts w:ascii="Courier New" w:hAnsi="Courier New" w:cs="Courier New"/>
        </w:rPr>
        <w:t xml:space="preserve">Legt den LKW still (Beendet die Anwendung,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A4237">
        <w:rPr>
          <w:rFonts w:ascii="Courier New" w:hAnsi="Courier New" w:cs="Courier New"/>
        </w:rPr>
        <w:t>Aufruf von putOutOfService des LKWs).</w:t>
      </w:r>
    </w:p>
    <w:p w:rsidR="002D7D8F" w:rsidRDefault="002D7D8F">
      <w:r>
        <w:rPr>
          <w:noProof/>
          <w:lang w:eastAsia="de-DE"/>
        </w:rPr>
        <w:pict>
          <v:shape id="Grafik 4" o:spid="_x0000_i1028" type="#_x0000_t75" style="width:450pt;height:167.25pt;visibility:visible">
            <v:imagedata r:id="rId8" o:title=""/>
          </v:shape>
        </w:pict>
      </w:r>
    </w:p>
    <w:sectPr w:rsidR="002D7D8F" w:rsidSect="00490A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88CFE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EE0AD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ED433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08E8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6A409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A68B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4B209C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164A9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6C0A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E6B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38AE"/>
    <w:rsid w:val="0001191C"/>
    <w:rsid w:val="00041510"/>
    <w:rsid w:val="000438AE"/>
    <w:rsid w:val="00055ED9"/>
    <w:rsid w:val="00136DFC"/>
    <w:rsid w:val="00286DBD"/>
    <w:rsid w:val="002D7D8F"/>
    <w:rsid w:val="003A4237"/>
    <w:rsid w:val="00490A01"/>
    <w:rsid w:val="00495B8B"/>
    <w:rsid w:val="0059367C"/>
    <w:rsid w:val="005B70AE"/>
    <w:rsid w:val="006F35EC"/>
    <w:rsid w:val="0071193F"/>
    <w:rsid w:val="009A2DB5"/>
    <w:rsid w:val="009A5641"/>
    <w:rsid w:val="00A46251"/>
    <w:rsid w:val="00E04372"/>
    <w:rsid w:val="00E462D2"/>
    <w:rsid w:val="00F56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01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138</Words>
  <Characters>874</Characters>
  <Application>Microsoft Office Outlook</Application>
  <DocSecurity>0</DocSecurity>
  <Lines>0</Lines>
  <Paragraphs>0</Paragraphs>
  <ScaleCrop>false</ScaleCrop>
  <Company>HAW Hamburg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Tim-Ole Schaffeld</dc:creator>
  <cp:keywords/>
  <dc:description/>
  <cp:lastModifiedBy>Tim</cp:lastModifiedBy>
  <cp:revision>5</cp:revision>
  <dcterms:created xsi:type="dcterms:W3CDTF">2015-04-16T10:54:00Z</dcterms:created>
  <dcterms:modified xsi:type="dcterms:W3CDTF">2015-04-17T13:01:00Z</dcterms:modified>
</cp:coreProperties>
</file>